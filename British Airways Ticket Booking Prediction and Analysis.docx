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3A6AD" w14:textId="77777777" w:rsidR="00D46882" w:rsidRDefault="00D46882" w:rsidP="00D70D02"/>
    <w:p w14:paraId="6E7F1790" w14:textId="3DCB1CD9" w:rsidR="00D077E9" w:rsidRDefault="00845574" w:rsidP="00D70D02">
      <w:r>
        <w:rPr>
          <w:noProof/>
        </w:rPr>
        <w:drawing>
          <wp:inline distT="0" distB="0" distL="0" distR="0" wp14:anchorId="0A9EE450" wp14:editId="628972F1">
            <wp:extent cx="6309360" cy="3943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he-sky-clouds-figure-the-plane-wallpaper-preview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F842B" w14:textId="35C8B019" w:rsidR="00C3357E" w:rsidRDefault="00C3357E" w:rsidP="00D70D02"/>
    <w:p w14:paraId="72F7DC68" w14:textId="4C69CBFA" w:rsidR="009452FA" w:rsidRDefault="009452FA" w:rsidP="00D70D02"/>
    <w:p w14:paraId="0F774E91" w14:textId="5EE027E0" w:rsidR="009452FA" w:rsidRDefault="009452FA" w:rsidP="00D70D02"/>
    <w:p w14:paraId="49CB5DE9" w14:textId="22C1313E" w:rsidR="009452FA" w:rsidRDefault="009452FA" w:rsidP="009452FA"/>
    <w:p w14:paraId="1E169899" w14:textId="341E8A13" w:rsidR="004F3E27" w:rsidRDefault="004F3E27" w:rsidP="009452FA">
      <w:pPr>
        <w:rPr>
          <w:rFonts w:ascii="Bahnschrift SemiBold" w:hAnsi="Bahnschrift SemiBold"/>
          <w:b w:val="0"/>
          <w:bCs/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A9D7F96" wp14:editId="6D849E39">
                <wp:simplePos x="0" y="0"/>
                <wp:positionH relativeFrom="page">
                  <wp:align>right</wp:align>
                </wp:positionH>
                <wp:positionV relativeFrom="page">
                  <wp:posOffset>6666230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B6EA3E" w14:textId="77777777" w:rsidR="004F3E27" w:rsidRPr="004F3E27" w:rsidRDefault="004F3E27" w:rsidP="004F3E27">
                            <w:pPr>
                              <w:jc w:val="center"/>
                              <w:rPr>
                                <w:rFonts w:ascii="Bahnschrift SemiBold" w:hAnsi="Bahnschrift SemiBold" w:cs="Times New Roman"/>
                                <w:color w:val="0F0D29" w:themeColor="text1"/>
                                <w:sz w:val="72"/>
                                <w:szCs w:val="72"/>
                              </w:rPr>
                            </w:pPr>
                            <w:r w:rsidRPr="004F3E27">
                              <w:rPr>
                                <w:rFonts w:ascii="Bahnschrift SemiBold" w:hAnsi="Bahnschrift SemiBold" w:cs="Times New Roman"/>
                                <w:color w:val="FFFFFF" w:themeColor="background1"/>
                                <w:sz w:val="72"/>
                                <w:szCs w:val="72"/>
                              </w:rPr>
                              <w:t>Predicting and Analyzing British Airway airplane tickets purchase</w:t>
                            </w:r>
                          </w:p>
                          <w:p w14:paraId="44723C6B" w14:textId="77777777" w:rsidR="004F3E27" w:rsidRDefault="004F3E27" w:rsidP="004F3E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9D7F96" id="Rectangle 2" o:spid="_x0000_s1026" alt="colored rectangle" style="position:absolute;margin-left:559.9pt;margin-top:524.9pt;width:611.1pt;height:265.7pt;z-index:-251653120;visibility:visible;mso-wrap-style:square;mso-wrap-distance-left:9pt;mso-wrap-distance-top:0;mso-wrap-distance-right:9pt;mso-wrap-distance-bottom:0;mso-position-horizontal:right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" fillcolor="#34aba2 [3206]" stroked="f" strokeweight="2pt">
                <v:textbox>
                  <w:txbxContent>
                    <w:p w14:paraId="13B6EA3E" w14:textId="77777777" w:rsidR="004F3E27" w:rsidRPr="004F3E27" w:rsidRDefault="004F3E27" w:rsidP="004F3E27">
                      <w:pPr>
                        <w:jc w:val="center"/>
                        <w:rPr>
                          <w:rFonts w:ascii="Bahnschrift SemiBold" w:hAnsi="Bahnschrift SemiBold" w:cs="Times New Roman"/>
                          <w:color w:val="0F0D29" w:themeColor="text1"/>
                          <w:sz w:val="72"/>
                          <w:szCs w:val="72"/>
                        </w:rPr>
                      </w:pPr>
                      <w:r w:rsidRPr="004F3E27">
                        <w:rPr>
                          <w:rFonts w:ascii="Bahnschrift SemiBold" w:hAnsi="Bahnschrift SemiBold" w:cs="Times New Roman"/>
                          <w:color w:val="FFFFFF" w:themeColor="background1"/>
                          <w:sz w:val="72"/>
                          <w:szCs w:val="72"/>
                        </w:rPr>
                        <w:t>Predicting and Analyzing British Airway airplane tickets purchase</w:t>
                      </w:r>
                    </w:p>
                    <w:p w14:paraId="44723C6B" w14:textId="77777777" w:rsidR="004F3E27" w:rsidRDefault="004F3E27" w:rsidP="004F3E27">
                      <w:pPr>
                        <w:jc w:val="cente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79B32566" w14:textId="77777777" w:rsidR="004F3E27" w:rsidRDefault="004F3E27" w:rsidP="009452FA">
      <w:pPr>
        <w:rPr>
          <w:rFonts w:ascii="Bahnschrift SemiBold" w:hAnsi="Bahnschrift SemiBold"/>
          <w:b w:val="0"/>
          <w:bCs/>
          <w:color w:val="auto"/>
        </w:rPr>
      </w:pPr>
    </w:p>
    <w:p w14:paraId="11157459" w14:textId="77777777" w:rsidR="004F3E27" w:rsidRDefault="004F3E27" w:rsidP="009452FA">
      <w:pPr>
        <w:rPr>
          <w:rFonts w:ascii="Bahnschrift SemiBold" w:hAnsi="Bahnschrift SemiBold"/>
          <w:b w:val="0"/>
          <w:bCs/>
          <w:color w:val="auto"/>
        </w:rPr>
      </w:pPr>
    </w:p>
    <w:p w14:paraId="1C22DF01" w14:textId="77777777" w:rsidR="004F3E27" w:rsidRDefault="004F3E27" w:rsidP="009452FA">
      <w:pPr>
        <w:rPr>
          <w:rFonts w:ascii="Bahnschrift SemiBold" w:hAnsi="Bahnschrift SemiBold"/>
          <w:b w:val="0"/>
          <w:bCs/>
          <w:color w:val="auto"/>
        </w:rPr>
      </w:pPr>
    </w:p>
    <w:p w14:paraId="114810CB" w14:textId="77777777" w:rsidR="004F3E27" w:rsidRDefault="004F3E27" w:rsidP="009452FA">
      <w:pPr>
        <w:rPr>
          <w:rFonts w:ascii="Bahnschrift SemiBold" w:hAnsi="Bahnschrift SemiBold"/>
          <w:b w:val="0"/>
          <w:bCs/>
          <w:color w:val="auto"/>
        </w:rPr>
      </w:pPr>
    </w:p>
    <w:p w14:paraId="1745294B" w14:textId="77777777" w:rsidR="004F3E27" w:rsidRDefault="004F3E27" w:rsidP="009452FA">
      <w:pPr>
        <w:rPr>
          <w:rFonts w:ascii="Bahnschrift SemiBold" w:hAnsi="Bahnschrift SemiBold"/>
          <w:b w:val="0"/>
          <w:bCs/>
          <w:color w:val="auto"/>
        </w:rPr>
      </w:pPr>
    </w:p>
    <w:p w14:paraId="706C8981" w14:textId="77777777" w:rsidR="004F3E27" w:rsidRDefault="004F3E27" w:rsidP="009452FA">
      <w:pPr>
        <w:rPr>
          <w:rFonts w:ascii="Bahnschrift SemiBold" w:hAnsi="Bahnschrift SemiBold"/>
          <w:b w:val="0"/>
          <w:bCs/>
          <w:color w:val="auto"/>
        </w:rPr>
      </w:pPr>
    </w:p>
    <w:p w14:paraId="5DC08767" w14:textId="77777777" w:rsidR="004F3E27" w:rsidRDefault="004F3E27" w:rsidP="009452FA">
      <w:pPr>
        <w:rPr>
          <w:rFonts w:ascii="Bahnschrift SemiBold" w:hAnsi="Bahnschrift SemiBold"/>
          <w:b w:val="0"/>
          <w:bCs/>
          <w:color w:val="auto"/>
        </w:rPr>
      </w:pPr>
    </w:p>
    <w:p w14:paraId="249A2504" w14:textId="77777777" w:rsidR="004F3E27" w:rsidRPr="004F3E27" w:rsidRDefault="004F3E27" w:rsidP="009452FA">
      <w:pPr>
        <w:rPr>
          <w:rFonts w:ascii="Bahnschrift SemiBold" w:hAnsi="Bahnschrift SemiBold"/>
          <w:b w:val="0"/>
          <w:bCs/>
          <w:color w:val="FFFFFF" w:themeColor="background1"/>
        </w:rPr>
      </w:pPr>
    </w:p>
    <w:p w14:paraId="0F2EF36B" w14:textId="77777777" w:rsidR="004F3E27" w:rsidRPr="004F3E27" w:rsidRDefault="004F3E27" w:rsidP="009452FA">
      <w:pPr>
        <w:rPr>
          <w:rFonts w:ascii="Bahnschrift SemiBold" w:hAnsi="Bahnschrift SemiBold"/>
          <w:b w:val="0"/>
          <w:bCs/>
          <w:color w:val="FFFFFF" w:themeColor="background1"/>
        </w:rPr>
      </w:pPr>
    </w:p>
    <w:p w14:paraId="1C45CD08" w14:textId="77777777" w:rsidR="004F3E27" w:rsidRDefault="004F3E27" w:rsidP="009452FA">
      <w:pPr>
        <w:rPr>
          <w:rFonts w:ascii="Bahnschrift SemiBold" w:hAnsi="Bahnschrift SemiBold"/>
          <w:b w:val="0"/>
          <w:bCs/>
          <w:color w:val="auto"/>
        </w:rPr>
      </w:pPr>
    </w:p>
    <w:p w14:paraId="2DC66086" w14:textId="77777777" w:rsidR="004F3E27" w:rsidRDefault="004F3E27" w:rsidP="009452FA">
      <w:pPr>
        <w:rPr>
          <w:rFonts w:ascii="Bahnschrift SemiBold" w:hAnsi="Bahnschrift SemiBold"/>
          <w:b w:val="0"/>
          <w:bCs/>
          <w:color w:val="auto"/>
        </w:rPr>
      </w:pPr>
    </w:p>
    <w:p w14:paraId="352E8F10" w14:textId="77777777" w:rsidR="004F3E27" w:rsidRDefault="004F3E27" w:rsidP="009452FA">
      <w:pPr>
        <w:rPr>
          <w:rFonts w:ascii="Bahnschrift SemiBold" w:hAnsi="Bahnschrift SemiBold"/>
          <w:b w:val="0"/>
          <w:bCs/>
          <w:color w:val="auto"/>
        </w:rPr>
      </w:pPr>
    </w:p>
    <w:p w14:paraId="0505A406" w14:textId="77777777" w:rsidR="004F3E27" w:rsidRDefault="004F3E27" w:rsidP="009452FA">
      <w:pPr>
        <w:rPr>
          <w:rFonts w:ascii="Bahnschrift SemiBold" w:hAnsi="Bahnschrift SemiBold"/>
          <w:b w:val="0"/>
          <w:bCs/>
          <w:color w:val="auto"/>
        </w:rPr>
      </w:pPr>
    </w:p>
    <w:p w14:paraId="20C05E61" w14:textId="77777777" w:rsidR="007F7F9B" w:rsidRDefault="007F7F9B" w:rsidP="009452FA">
      <w:pPr>
        <w:rPr>
          <w:rFonts w:ascii="Bahnschrift SemiBold" w:hAnsi="Bahnschrift SemiBold"/>
          <w:color w:val="auto"/>
        </w:rPr>
      </w:pPr>
    </w:p>
    <w:p w14:paraId="34C2DFDF" w14:textId="756D0AD7" w:rsidR="0029242B" w:rsidRDefault="0029242B" w:rsidP="0029242B">
      <w:pPr>
        <w:pStyle w:val="TOCHeading"/>
      </w:pPr>
    </w:p>
    <w:p w14:paraId="5D7057A2" w14:textId="77777777" w:rsidR="007F7F9B" w:rsidRDefault="007F7F9B" w:rsidP="009452FA">
      <w:pPr>
        <w:rPr>
          <w:rFonts w:ascii="Bahnschrift SemiBold" w:hAnsi="Bahnschrift SemiBold"/>
          <w:color w:val="auto"/>
        </w:rPr>
      </w:pPr>
    </w:p>
    <w:p w14:paraId="19DE968D" w14:textId="19DFECF5" w:rsidR="009452FA" w:rsidRDefault="009452FA" w:rsidP="0029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 SemiBold" w:hAnsi="Bahnschrift SemiBold"/>
          <w:color w:val="auto"/>
          <w:sz w:val="32"/>
          <w:szCs w:val="32"/>
        </w:rPr>
      </w:pPr>
      <w:r w:rsidRPr="007F7F9B">
        <w:rPr>
          <w:rFonts w:ascii="Bahnschrift SemiBold" w:hAnsi="Bahnschrift SemiBold"/>
          <w:color w:val="auto"/>
          <w:sz w:val="32"/>
          <w:szCs w:val="32"/>
        </w:rPr>
        <w:t>Data Overview</w:t>
      </w:r>
      <w:r w:rsidR="007F7F9B">
        <w:rPr>
          <w:rFonts w:ascii="Bahnschrift SemiBold" w:hAnsi="Bahnschrift SemiBold"/>
          <w:color w:val="auto"/>
          <w:sz w:val="32"/>
          <w:szCs w:val="32"/>
        </w:rPr>
        <w:t>:</w:t>
      </w:r>
    </w:p>
    <w:p w14:paraId="3E92291A" w14:textId="77777777" w:rsidR="007F7F9B" w:rsidRPr="007F7F9B" w:rsidRDefault="007F7F9B" w:rsidP="0029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 SemiBold" w:hAnsi="Bahnschrift SemiBold"/>
          <w:color w:val="auto"/>
          <w:sz w:val="32"/>
          <w:szCs w:val="32"/>
        </w:rPr>
      </w:pPr>
    </w:p>
    <w:p w14:paraId="0B427013" w14:textId="77777777" w:rsidR="009452FA" w:rsidRPr="00D46882" w:rsidRDefault="009452FA" w:rsidP="0029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bCs/>
          <w:color w:val="auto"/>
        </w:rPr>
      </w:pPr>
      <w:r w:rsidRPr="00D46882">
        <w:rPr>
          <w:b w:val="0"/>
          <w:bCs/>
          <w:color w:val="auto"/>
        </w:rPr>
        <w:t xml:space="preserve">- The dataset contains </w:t>
      </w:r>
      <w:r w:rsidRPr="004F3E27">
        <w:rPr>
          <w:color w:val="auto"/>
        </w:rPr>
        <w:t>50,000</w:t>
      </w:r>
      <w:r w:rsidRPr="00D46882">
        <w:rPr>
          <w:b w:val="0"/>
          <w:bCs/>
          <w:color w:val="auto"/>
        </w:rPr>
        <w:t xml:space="preserve"> entries with 14 columns related to customer flight bookings</w:t>
      </w:r>
    </w:p>
    <w:p w14:paraId="0ED23C02" w14:textId="77777777" w:rsidR="009452FA" w:rsidRPr="00D46882" w:rsidRDefault="009452FA" w:rsidP="0029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bCs/>
          <w:color w:val="auto"/>
        </w:rPr>
      </w:pPr>
      <w:r w:rsidRPr="00D46882">
        <w:rPr>
          <w:b w:val="0"/>
          <w:bCs/>
          <w:color w:val="auto"/>
        </w:rPr>
        <w:t>- No missing values found in any columns</w:t>
      </w:r>
    </w:p>
    <w:p w14:paraId="3254C78F" w14:textId="77777777" w:rsidR="009452FA" w:rsidRPr="00D46882" w:rsidRDefault="009452FA" w:rsidP="0029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bCs/>
          <w:color w:val="auto"/>
        </w:rPr>
      </w:pPr>
      <w:r w:rsidRPr="00D46882">
        <w:rPr>
          <w:b w:val="0"/>
          <w:bCs/>
          <w:color w:val="auto"/>
        </w:rPr>
        <w:t>- Data types include integers (8), floats (1), and objects (5)</w:t>
      </w:r>
    </w:p>
    <w:p w14:paraId="79788094" w14:textId="77777777" w:rsidR="009452FA" w:rsidRPr="00D46882" w:rsidRDefault="009452FA" w:rsidP="0029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bCs/>
          <w:color w:val="auto"/>
        </w:rPr>
      </w:pPr>
      <w:r w:rsidRPr="00D46882">
        <w:rPr>
          <w:b w:val="0"/>
          <w:bCs/>
          <w:color w:val="auto"/>
        </w:rPr>
        <w:t>- Columns include booking details like passenger count, sales channel, trip type, flight details, and whether booking was completed</w:t>
      </w:r>
    </w:p>
    <w:p w14:paraId="1EE9A07C" w14:textId="77777777" w:rsidR="009452FA" w:rsidRPr="00D46882" w:rsidRDefault="009452FA" w:rsidP="0029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bCs/>
          <w:color w:val="auto"/>
        </w:rPr>
      </w:pPr>
    </w:p>
    <w:p w14:paraId="03BE6C20" w14:textId="4AFE4854" w:rsidR="009452FA" w:rsidRPr="007F7F9B" w:rsidRDefault="009452FA" w:rsidP="0029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" w:hAnsi="Bahnschrift"/>
          <w:color w:val="auto"/>
          <w:sz w:val="32"/>
          <w:szCs w:val="32"/>
        </w:rPr>
      </w:pPr>
      <w:r w:rsidRPr="007F7F9B">
        <w:rPr>
          <w:rFonts w:ascii="Bahnschrift" w:hAnsi="Bahnschrift"/>
          <w:color w:val="auto"/>
          <w:sz w:val="32"/>
          <w:szCs w:val="32"/>
        </w:rPr>
        <w:t>Key Statistics</w:t>
      </w:r>
      <w:r w:rsidR="007F7F9B">
        <w:rPr>
          <w:rFonts w:ascii="Bahnschrift" w:hAnsi="Bahnschrift"/>
          <w:color w:val="auto"/>
          <w:sz w:val="32"/>
          <w:szCs w:val="32"/>
        </w:rPr>
        <w:t>:</w:t>
      </w:r>
    </w:p>
    <w:p w14:paraId="3B46A825" w14:textId="77777777" w:rsidR="009452FA" w:rsidRPr="00D46882" w:rsidRDefault="009452FA" w:rsidP="0029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bCs/>
          <w:color w:val="auto"/>
        </w:rPr>
      </w:pPr>
      <w:r w:rsidRPr="00D46882">
        <w:rPr>
          <w:b w:val="0"/>
          <w:bCs/>
          <w:color w:val="auto"/>
        </w:rPr>
        <w:t xml:space="preserve">- Average booking completion rate: </w:t>
      </w:r>
      <w:r w:rsidRPr="004F3E27">
        <w:rPr>
          <w:color w:val="auto"/>
        </w:rPr>
        <w:t>14.96%</w:t>
      </w:r>
    </w:p>
    <w:p w14:paraId="20AD66D7" w14:textId="77777777" w:rsidR="009452FA" w:rsidRPr="00D46882" w:rsidRDefault="009452FA" w:rsidP="0029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bCs/>
          <w:color w:val="auto"/>
        </w:rPr>
      </w:pPr>
      <w:r w:rsidRPr="00D46882">
        <w:rPr>
          <w:b w:val="0"/>
          <w:bCs/>
          <w:color w:val="auto"/>
        </w:rPr>
        <w:t xml:space="preserve">- Average purchase lead time: </w:t>
      </w:r>
      <w:r w:rsidRPr="004F3E27">
        <w:rPr>
          <w:color w:val="auto"/>
        </w:rPr>
        <w:t xml:space="preserve">84.94 </w:t>
      </w:r>
      <w:r w:rsidRPr="00D46882">
        <w:rPr>
          <w:b w:val="0"/>
          <w:bCs/>
          <w:color w:val="auto"/>
        </w:rPr>
        <w:t>days</w:t>
      </w:r>
    </w:p>
    <w:p w14:paraId="374EFFF3" w14:textId="77777777" w:rsidR="009452FA" w:rsidRPr="00D46882" w:rsidRDefault="009452FA" w:rsidP="0029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bCs/>
          <w:color w:val="auto"/>
        </w:rPr>
      </w:pPr>
      <w:r w:rsidRPr="00D46882">
        <w:rPr>
          <w:b w:val="0"/>
          <w:bCs/>
          <w:color w:val="auto"/>
        </w:rPr>
        <w:t xml:space="preserve">- Average flight duration: </w:t>
      </w:r>
      <w:r w:rsidRPr="004F3E27">
        <w:rPr>
          <w:color w:val="auto"/>
        </w:rPr>
        <w:t>7.28</w:t>
      </w:r>
      <w:r w:rsidRPr="00D46882">
        <w:rPr>
          <w:b w:val="0"/>
          <w:bCs/>
          <w:color w:val="auto"/>
        </w:rPr>
        <w:t xml:space="preserve"> hours</w:t>
      </w:r>
    </w:p>
    <w:p w14:paraId="6CBDEFCE" w14:textId="77777777" w:rsidR="009452FA" w:rsidRPr="00D46882" w:rsidRDefault="009452FA" w:rsidP="0029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bCs/>
          <w:color w:val="auto"/>
        </w:rPr>
      </w:pPr>
      <w:r w:rsidRPr="00D46882">
        <w:rPr>
          <w:b w:val="0"/>
          <w:bCs/>
          <w:color w:val="auto"/>
        </w:rPr>
        <w:t xml:space="preserve">- Most bookings are made via </w:t>
      </w:r>
      <w:r w:rsidRPr="004F3E27">
        <w:rPr>
          <w:color w:val="auto"/>
        </w:rPr>
        <w:t>Internet</w:t>
      </w:r>
      <w:r w:rsidRPr="00D46882">
        <w:rPr>
          <w:b w:val="0"/>
          <w:bCs/>
          <w:color w:val="auto"/>
        </w:rPr>
        <w:t xml:space="preserve"> (</w:t>
      </w:r>
      <w:proofErr w:type="spellStart"/>
      <w:r w:rsidRPr="00D46882">
        <w:rPr>
          <w:b w:val="0"/>
          <w:bCs/>
          <w:color w:val="auto"/>
        </w:rPr>
        <w:t>sales_channel</w:t>
      </w:r>
      <w:proofErr w:type="spellEnd"/>
      <w:r w:rsidRPr="00D46882">
        <w:rPr>
          <w:b w:val="0"/>
          <w:bCs/>
          <w:color w:val="auto"/>
        </w:rPr>
        <w:t>)</w:t>
      </w:r>
    </w:p>
    <w:p w14:paraId="4DA5AC91" w14:textId="77777777" w:rsidR="009452FA" w:rsidRPr="00D46882" w:rsidRDefault="009452FA" w:rsidP="0029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bCs/>
          <w:color w:val="auto"/>
        </w:rPr>
      </w:pPr>
      <w:r w:rsidRPr="00D46882">
        <w:rPr>
          <w:b w:val="0"/>
          <w:bCs/>
          <w:color w:val="auto"/>
        </w:rPr>
        <w:t xml:space="preserve">- Most common trip type is </w:t>
      </w:r>
      <w:proofErr w:type="spellStart"/>
      <w:r w:rsidRPr="004F3E27">
        <w:rPr>
          <w:color w:val="auto"/>
        </w:rPr>
        <w:t>RoundTrip</w:t>
      </w:r>
      <w:proofErr w:type="spellEnd"/>
      <w:r w:rsidRPr="00D46882">
        <w:rPr>
          <w:b w:val="0"/>
          <w:bCs/>
          <w:color w:val="auto"/>
        </w:rPr>
        <w:t xml:space="preserve"> (</w:t>
      </w:r>
      <w:proofErr w:type="spellStart"/>
      <w:r w:rsidRPr="00D46882">
        <w:rPr>
          <w:b w:val="0"/>
          <w:bCs/>
          <w:color w:val="auto"/>
        </w:rPr>
        <w:t>trip_type</w:t>
      </w:r>
      <w:proofErr w:type="spellEnd"/>
      <w:r w:rsidRPr="00D46882">
        <w:rPr>
          <w:b w:val="0"/>
          <w:bCs/>
          <w:color w:val="auto"/>
        </w:rPr>
        <w:t>)</w:t>
      </w:r>
    </w:p>
    <w:p w14:paraId="67DA24E5" w14:textId="77777777" w:rsidR="009452FA" w:rsidRPr="00D46882" w:rsidRDefault="009452FA" w:rsidP="0029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bCs/>
          <w:color w:val="auto"/>
        </w:rPr>
      </w:pPr>
      <w:r w:rsidRPr="00D46882">
        <w:rPr>
          <w:b w:val="0"/>
          <w:bCs/>
          <w:color w:val="auto"/>
        </w:rPr>
        <w:t xml:space="preserve">- Most common booking origin is </w:t>
      </w:r>
      <w:r w:rsidRPr="004F3E27">
        <w:rPr>
          <w:color w:val="auto"/>
        </w:rPr>
        <w:t>Australia</w:t>
      </w:r>
      <w:r w:rsidRPr="00D46882">
        <w:rPr>
          <w:b w:val="0"/>
          <w:bCs/>
          <w:color w:val="auto"/>
        </w:rPr>
        <w:t xml:space="preserve"> (</w:t>
      </w:r>
      <w:proofErr w:type="spellStart"/>
      <w:r w:rsidRPr="00D46882">
        <w:rPr>
          <w:b w:val="0"/>
          <w:bCs/>
          <w:color w:val="auto"/>
        </w:rPr>
        <w:t>booking_origin</w:t>
      </w:r>
      <w:proofErr w:type="spellEnd"/>
      <w:r w:rsidRPr="00D46882">
        <w:rPr>
          <w:b w:val="0"/>
          <w:bCs/>
          <w:color w:val="auto"/>
        </w:rPr>
        <w:t>)</w:t>
      </w:r>
    </w:p>
    <w:p w14:paraId="36C64673" w14:textId="77777777" w:rsidR="009452FA" w:rsidRPr="00D46882" w:rsidRDefault="009452FA" w:rsidP="0029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bCs/>
          <w:color w:val="auto"/>
        </w:rPr>
      </w:pPr>
    </w:p>
    <w:p w14:paraId="6F897AC6" w14:textId="1829924A" w:rsidR="009452FA" w:rsidRPr="007F7F9B" w:rsidRDefault="009452FA" w:rsidP="0029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 SemiBold" w:hAnsi="Bahnschrift SemiBold"/>
          <w:color w:val="auto"/>
          <w:sz w:val="32"/>
          <w:szCs w:val="32"/>
        </w:rPr>
      </w:pPr>
      <w:r w:rsidRPr="00D46882">
        <w:rPr>
          <w:b w:val="0"/>
          <w:bCs/>
          <w:color w:val="auto"/>
        </w:rPr>
        <w:t xml:space="preserve"> </w:t>
      </w:r>
      <w:r w:rsidRPr="007F7F9B">
        <w:rPr>
          <w:rFonts w:ascii="Bahnschrift SemiBold" w:hAnsi="Bahnschrift SemiBold"/>
          <w:color w:val="auto"/>
          <w:sz w:val="32"/>
          <w:szCs w:val="32"/>
        </w:rPr>
        <w:t>Visualizations Insights</w:t>
      </w:r>
      <w:r w:rsidR="007F7F9B">
        <w:rPr>
          <w:rFonts w:ascii="Bahnschrift SemiBold" w:hAnsi="Bahnschrift SemiBold"/>
          <w:color w:val="auto"/>
          <w:sz w:val="32"/>
          <w:szCs w:val="32"/>
        </w:rPr>
        <w:t>:</w:t>
      </w:r>
    </w:p>
    <w:p w14:paraId="0837E556" w14:textId="32385999" w:rsidR="009452FA" w:rsidRPr="00D46882" w:rsidRDefault="009452FA" w:rsidP="0029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bCs/>
          <w:color w:val="auto"/>
        </w:rPr>
      </w:pPr>
      <w:r w:rsidRPr="00D46882">
        <w:rPr>
          <w:b w:val="0"/>
          <w:bCs/>
          <w:color w:val="auto"/>
        </w:rPr>
        <w:t>1. Violin Plots show distributions of numerical variables:</w:t>
      </w:r>
    </w:p>
    <w:p w14:paraId="6365BAD4" w14:textId="77777777" w:rsidR="009452FA" w:rsidRPr="00D46882" w:rsidRDefault="009452FA" w:rsidP="0029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bCs/>
          <w:color w:val="auto"/>
        </w:rPr>
      </w:pPr>
      <w:r w:rsidRPr="00D46882">
        <w:rPr>
          <w:b w:val="0"/>
          <w:bCs/>
          <w:color w:val="auto"/>
        </w:rPr>
        <w:t xml:space="preserve">   - Most flights have </w:t>
      </w:r>
      <w:r w:rsidRPr="004F3E27">
        <w:rPr>
          <w:color w:val="auto"/>
        </w:rPr>
        <w:t>1-2</w:t>
      </w:r>
      <w:r w:rsidRPr="00D46882">
        <w:rPr>
          <w:b w:val="0"/>
          <w:bCs/>
          <w:color w:val="auto"/>
        </w:rPr>
        <w:t xml:space="preserve"> passengers (</w:t>
      </w:r>
      <w:proofErr w:type="spellStart"/>
      <w:r w:rsidRPr="00D46882">
        <w:rPr>
          <w:b w:val="0"/>
          <w:bCs/>
          <w:color w:val="auto"/>
        </w:rPr>
        <w:t>num_passengers</w:t>
      </w:r>
      <w:proofErr w:type="spellEnd"/>
      <w:r w:rsidRPr="00D46882">
        <w:rPr>
          <w:b w:val="0"/>
          <w:bCs/>
          <w:color w:val="auto"/>
        </w:rPr>
        <w:t>)</w:t>
      </w:r>
    </w:p>
    <w:p w14:paraId="50BD45C2" w14:textId="77777777" w:rsidR="009452FA" w:rsidRPr="00D46882" w:rsidRDefault="009452FA" w:rsidP="0029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bCs/>
          <w:color w:val="auto"/>
        </w:rPr>
      </w:pPr>
      <w:r w:rsidRPr="00D46882">
        <w:rPr>
          <w:b w:val="0"/>
          <w:bCs/>
          <w:color w:val="auto"/>
        </w:rPr>
        <w:t xml:space="preserve">   - Purchase lead time is right-skewed with some very early bookings (up to </w:t>
      </w:r>
      <w:r w:rsidRPr="004F3E27">
        <w:rPr>
          <w:color w:val="auto"/>
        </w:rPr>
        <w:t>867</w:t>
      </w:r>
      <w:r w:rsidRPr="00D46882">
        <w:rPr>
          <w:b w:val="0"/>
          <w:bCs/>
          <w:color w:val="auto"/>
        </w:rPr>
        <w:t xml:space="preserve"> days)</w:t>
      </w:r>
    </w:p>
    <w:p w14:paraId="082A0F27" w14:textId="77777777" w:rsidR="009452FA" w:rsidRPr="00D46882" w:rsidRDefault="009452FA" w:rsidP="0029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bCs/>
          <w:color w:val="auto"/>
        </w:rPr>
      </w:pPr>
      <w:r w:rsidRPr="00D46882">
        <w:rPr>
          <w:b w:val="0"/>
          <w:bCs/>
          <w:color w:val="auto"/>
        </w:rPr>
        <w:t xml:space="preserve">   - Flight hours show peaks around morning (7am) and evening (</w:t>
      </w:r>
      <w:r w:rsidRPr="004F3E27">
        <w:rPr>
          <w:color w:val="auto"/>
        </w:rPr>
        <w:t>3pm, 5pm</w:t>
      </w:r>
      <w:r w:rsidRPr="00D46882">
        <w:rPr>
          <w:b w:val="0"/>
          <w:bCs/>
          <w:color w:val="auto"/>
        </w:rPr>
        <w:t>)</w:t>
      </w:r>
    </w:p>
    <w:p w14:paraId="5093FF51" w14:textId="77777777" w:rsidR="009452FA" w:rsidRPr="00D46882" w:rsidRDefault="009452FA" w:rsidP="0029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bCs/>
          <w:color w:val="auto"/>
        </w:rPr>
      </w:pPr>
      <w:r w:rsidRPr="00D46882">
        <w:rPr>
          <w:b w:val="0"/>
          <w:bCs/>
          <w:color w:val="auto"/>
        </w:rPr>
        <w:t xml:space="preserve">   - Most flights are on weekends (</w:t>
      </w:r>
      <w:proofErr w:type="spellStart"/>
      <w:r w:rsidRPr="00D46882">
        <w:rPr>
          <w:b w:val="0"/>
          <w:bCs/>
          <w:color w:val="auto"/>
        </w:rPr>
        <w:t>flight_day</w:t>
      </w:r>
      <w:proofErr w:type="spellEnd"/>
      <w:r w:rsidRPr="00D46882">
        <w:rPr>
          <w:b w:val="0"/>
          <w:bCs/>
          <w:color w:val="auto"/>
        </w:rPr>
        <w:t xml:space="preserve"> mapped to </w:t>
      </w:r>
      <w:r w:rsidRPr="004F3E27">
        <w:rPr>
          <w:color w:val="auto"/>
        </w:rPr>
        <w:t>Sat=6, Sun=7</w:t>
      </w:r>
      <w:r w:rsidRPr="00D46882">
        <w:rPr>
          <w:b w:val="0"/>
          <w:bCs/>
          <w:color w:val="auto"/>
        </w:rPr>
        <w:t>)</w:t>
      </w:r>
    </w:p>
    <w:p w14:paraId="58B6B073" w14:textId="77777777" w:rsidR="009452FA" w:rsidRPr="00D46882" w:rsidRDefault="009452FA" w:rsidP="0029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bCs/>
          <w:color w:val="auto"/>
        </w:rPr>
      </w:pPr>
    </w:p>
    <w:p w14:paraId="739C0670" w14:textId="3819C5DE" w:rsidR="009452FA" w:rsidRPr="00D46882" w:rsidRDefault="009452FA" w:rsidP="0029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bCs/>
          <w:color w:val="auto"/>
        </w:rPr>
      </w:pPr>
      <w:r w:rsidRPr="00D46882">
        <w:rPr>
          <w:b w:val="0"/>
          <w:bCs/>
          <w:color w:val="auto"/>
        </w:rPr>
        <w:t>2. Categorical Data</w:t>
      </w:r>
      <w:r w:rsidR="004F3E27">
        <w:rPr>
          <w:b w:val="0"/>
          <w:bCs/>
          <w:color w:val="auto"/>
        </w:rPr>
        <w:t>:</w:t>
      </w:r>
    </w:p>
    <w:p w14:paraId="43AFEEA6" w14:textId="77777777" w:rsidR="009452FA" w:rsidRPr="00D46882" w:rsidRDefault="009452FA" w:rsidP="0029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bCs/>
          <w:color w:val="auto"/>
        </w:rPr>
      </w:pPr>
      <w:r w:rsidRPr="00D46882">
        <w:rPr>
          <w:b w:val="0"/>
          <w:bCs/>
          <w:color w:val="auto"/>
        </w:rPr>
        <w:t xml:space="preserve">   - Internet is the dominant sales channel</w:t>
      </w:r>
    </w:p>
    <w:p w14:paraId="4F6328CD" w14:textId="77777777" w:rsidR="009452FA" w:rsidRPr="00D46882" w:rsidRDefault="009452FA" w:rsidP="0029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bCs/>
          <w:color w:val="auto"/>
        </w:rPr>
      </w:pPr>
      <w:r w:rsidRPr="00D46882">
        <w:rPr>
          <w:b w:val="0"/>
          <w:bCs/>
          <w:color w:val="auto"/>
        </w:rPr>
        <w:t xml:space="preserve">   - Round trips are most common</w:t>
      </w:r>
    </w:p>
    <w:p w14:paraId="2A2119CA" w14:textId="77777777" w:rsidR="009452FA" w:rsidRPr="00D46882" w:rsidRDefault="009452FA" w:rsidP="0029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bCs/>
          <w:color w:val="auto"/>
        </w:rPr>
      </w:pPr>
      <w:r w:rsidRPr="00D46882">
        <w:rPr>
          <w:b w:val="0"/>
          <w:bCs/>
          <w:color w:val="auto"/>
        </w:rPr>
        <w:t xml:space="preserve">   - Top routes include </w:t>
      </w:r>
      <w:r w:rsidRPr="004F3E27">
        <w:rPr>
          <w:color w:val="auto"/>
        </w:rPr>
        <w:t>AKLDEL and PERPNH</w:t>
      </w:r>
    </w:p>
    <w:p w14:paraId="52E721A4" w14:textId="77777777" w:rsidR="009452FA" w:rsidRPr="00D46882" w:rsidRDefault="009452FA" w:rsidP="0029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bCs/>
          <w:color w:val="auto"/>
        </w:rPr>
      </w:pPr>
    </w:p>
    <w:p w14:paraId="54FF087A" w14:textId="77777777" w:rsidR="004F3E27" w:rsidRDefault="004F3E27" w:rsidP="0029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</w:rPr>
      </w:pPr>
    </w:p>
    <w:p w14:paraId="159E6A03" w14:textId="77777777" w:rsidR="004F3E27" w:rsidRDefault="004F3E27" w:rsidP="0029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</w:rPr>
      </w:pPr>
    </w:p>
    <w:p w14:paraId="68023F65" w14:textId="77777777" w:rsidR="004F3E27" w:rsidRDefault="004F3E27" w:rsidP="0029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</w:rPr>
      </w:pPr>
    </w:p>
    <w:p w14:paraId="72588F47" w14:textId="77777777" w:rsidR="004F3E27" w:rsidRDefault="004F3E27" w:rsidP="0029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</w:rPr>
      </w:pPr>
    </w:p>
    <w:p w14:paraId="4DB7D629" w14:textId="77777777" w:rsidR="004F3E27" w:rsidRDefault="004F3E27" w:rsidP="0029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</w:rPr>
      </w:pPr>
    </w:p>
    <w:p w14:paraId="1295DA2F" w14:textId="77777777" w:rsidR="007F7F9B" w:rsidRDefault="007F7F9B" w:rsidP="009452FA">
      <w:pPr>
        <w:rPr>
          <w:rFonts w:ascii="Bahnschrift SemiBold" w:hAnsi="Bahnschrift SemiBold"/>
          <w:b w:val="0"/>
          <w:bCs/>
          <w:color w:val="auto"/>
          <w:sz w:val="32"/>
          <w:szCs w:val="32"/>
        </w:rPr>
      </w:pPr>
    </w:p>
    <w:p w14:paraId="0FF0774D" w14:textId="77777777" w:rsidR="0029242B" w:rsidRDefault="0029242B" w:rsidP="0029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 SemiBold" w:hAnsi="Bahnschrift SemiBold"/>
          <w:b w:val="0"/>
          <w:bCs/>
          <w:color w:val="auto"/>
          <w:sz w:val="32"/>
          <w:szCs w:val="32"/>
        </w:rPr>
      </w:pPr>
    </w:p>
    <w:p w14:paraId="08026075" w14:textId="171D6F63" w:rsidR="009452FA" w:rsidRPr="007F7F9B" w:rsidRDefault="009452FA" w:rsidP="0029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 SemiBold" w:hAnsi="Bahnschrift SemiBold"/>
          <w:b w:val="0"/>
          <w:bCs/>
          <w:color w:val="auto"/>
          <w:sz w:val="32"/>
          <w:szCs w:val="32"/>
        </w:rPr>
      </w:pPr>
      <w:bookmarkStart w:id="0" w:name="_GoBack"/>
      <w:bookmarkEnd w:id="0"/>
      <w:r w:rsidRPr="007F7F9B">
        <w:rPr>
          <w:rFonts w:ascii="Bahnschrift SemiBold" w:hAnsi="Bahnschrift SemiBold"/>
          <w:b w:val="0"/>
          <w:bCs/>
          <w:color w:val="auto"/>
          <w:sz w:val="32"/>
          <w:szCs w:val="32"/>
        </w:rPr>
        <w:t>Model Performance Considerations</w:t>
      </w:r>
    </w:p>
    <w:p w14:paraId="5E3B0DBE" w14:textId="77777777" w:rsidR="009452FA" w:rsidRPr="00D46882" w:rsidRDefault="009452FA" w:rsidP="0029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bCs/>
          <w:color w:val="auto"/>
        </w:rPr>
      </w:pPr>
      <w:r w:rsidRPr="00D46882">
        <w:rPr>
          <w:b w:val="0"/>
          <w:bCs/>
          <w:color w:val="auto"/>
        </w:rPr>
        <w:t>The notebook shows exploratory analysis but doesn't yet include predictive modeling. Based on the data:</w:t>
      </w:r>
    </w:p>
    <w:p w14:paraId="1A8B166E" w14:textId="77777777" w:rsidR="009452FA" w:rsidRPr="00D46882" w:rsidRDefault="009452FA" w:rsidP="0029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bCs/>
          <w:color w:val="auto"/>
        </w:rPr>
      </w:pPr>
    </w:p>
    <w:p w14:paraId="64E83CB8" w14:textId="7DFFF017" w:rsidR="009452FA" w:rsidRPr="00D46882" w:rsidRDefault="009452FA" w:rsidP="0029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bCs/>
          <w:color w:val="auto"/>
        </w:rPr>
      </w:pPr>
      <w:r w:rsidRPr="00D46882">
        <w:rPr>
          <w:b w:val="0"/>
          <w:bCs/>
          <w:color w:val="auto"/>
        </w:rPr>
        <w:t>1. Target Variable</w:t>
      </w:r>
      <w:r w:rsidRPr="00D46882">
        <w:rPr>
          <w:color w:val="0F0D29" w:themeColor="text1"/>
        </w:rPr>
        <w:t xml:space="preserve">: </w:t>
      </w:r>
      <w:proofErr w:type="spellStart"/>
      <w:r w:rsidRPr="00D46882">
        <w:rPr>
          <w:color w:val="0F0D29" w:themeColor="text1"/>
        </w:rPr>
        <w:t>booking_complete</w:t>
      </w:r>
      <w:proofErr w:type="spellEnd"/>
      <w:r w:rsidRPr="00D46882">
        <w:rPr>
          <w:b w:val="0"/>
          <w:bCs/>
          <w:color w:val="0F0D29" w:themeColor="text1"/>
        </w:rPr>
        <w:t xml:space="preserve"> </w:t>
      </w:r>
      <w:r w:rsidRPr="00D46882">
        <w:rPr>
          <w:b w:val="0"/>
          <w:bCs/>
          <w:color w:val="auto"/>
        </w:rPr>
        <w:t>(binary classification)</w:t>
      </w:r>
    </w:p>
    <w:p w14:paraId="3C6E58FA" w14:textId="77777777" w:rsidR="009452FA" w:rsidRPr="00D46882" w:rsidRDefault="009452FA" w:rsidP="0029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bCs/>
          <w:color w:val="auto"/>
        </w:rPr>
      </w:pPr>
      <w:r w:rsidRPr="00D46882">
        <w:rPr>
          <w:b w:val="0"/>
          <w:bCs/>
          <w:color w:val="auto"/>
        </w:rPr>
        <w:t xml:space="preserve">   - Imbalanced dataset (only </w:t>
      </w:r>
      <w:r w:rsidRPr="00C61E01">
        <w:rPr>
          <w:color w:val="auto"/>
        </w:rPr>
        <w:t>14.96%</w:t>
      </w:r>
      <w:r w:rsidRPr="00D46882">
        <w:rPr>
          <w:b w:val="0"/>
          <w:bCs/>
          <w:color w:val="auto"/>
        </w:rPr>
        <w:t xml:space="preserve"> positive class)</w:t>
      </w:r>
    </w:p>
    <w:p w14:paraId="70584B81" w14:textId="165AA445" w:rsidR="009452FA" w:rsidRPr="00D46882" w:rsidRDefault="009452FA" w:rsidP="0029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bCs/>
          <w:color w:val="auto"/>
        </w:rPr>
      </w:pPr>
      <w:r w:rsidRPr="00D46882">
        <w:rPr>
          <w:b w:val="0"/>
          <w:bCs/>
          <w:color w:val="auto"/>
        </w:rPr>
        <w:t xml:space="preserve">   - May require techniques like </w:t>
      </w:r>
      <w:r w:rsidR="00C61E01" w:rsidRPr="00C61E01">
        <w:rPr>
          <w:color w:val="auto"/>
        </w:rPr>
        <w:t>SMOTE</w:t>
      </w:r>
      <w:r w:rsidR="00C61E01">
        <w:rPr>
          <w:b w:val="0"/>
          <w:bCs/>
          <w:color w:val="auto"/>
        </w:rPr>
        <w:t xml:space="preserve"> </w:t>
      </w:r>
      <w:r w:rsidRPr="00D46882">
        <w:rPr>
          <w:b w:val="0"/>
          <w:bCs/>
          <w:color w:val="auto"/>
        </w:rPr>
        <w:t>oversampling/</w:t>
      </w:r>
      <w:proofErr w:type="spellStart"/>
      <w:r w:rsidRPr="00D46882">
        <w:rPr>
          <w:b w:val="0"/>
          <w:bCs/>
          <w:color w:val="auto"/>
        </w:rPr>
        <w:t>undersampling</w:t>
      </w:r>
      <w:proofErr w:type="spellEnd"/>
      <w:r w:rsidR="00C61E01">
        <w:rPr>
          <w:b w:val="0"/>
          <w:bCs/>
          <w:color w:val="auto"/>
        </w:rPr>
        <w:t xml:space="preserve">  </w:t>
      </w:r>
    </w:p>
    <w:p w14:paraId="06558828" w14:textId="77777777" w:rsidR="009452FA" w:rsidRPr="00D46882" w:rsidRDefault="009452FA" w:rsidP="0029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bCs/>
          <w:color w:val="auto"/>
        </w:rPr>
      </w:pPr>
    </w:p>
    <w:p w14:paraId="1A55166A" w14:textId="3332D471" w:rsidR="009452FA" w:rsidRPr="00D46882" w:rsidRDefault="009452FA" w:rsidP="0029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bCs/>
          <w:color w:val="auto"/>
        </w:rPr>
      </w:pPr>
      <w:r w:rsidRPr="00D46882">
        <w:rPr>
          <w:b w:val="0"/>
          <w:bCs/>
          <w:color w:val="auto"/>
        </w:rPr>
        <w:t>2. Key Features that likely impact booking completion:</w:t>
      </w:r>
    </w:p>
    <w:p w14:paraId="4D49969B" w14:textId="77777777" w:rsidR="009452FA" w:rsidRPr="00D46882" w:rsidRDefault="009452FA" w:rsidP="0029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bCs/>
          <w:color w:val="auto"/>
        </w:rPr>
      </w:pPr>
      <w:r w:rsidRPr="00D46882">
        <w:rPr>
          <w:b w:val="0"/>
          <w:bCs/>
          <w:color w:val="auto"/>
        </w:rPr>
        <w:t xml:space="preserve">   - Purchase lead time (</w:t>
      </w:r>
      <w:r w:rsidRPr="00C61E01">
        <w:rPr>
          <w:color w:val="auto"/>
        </w:rPr>
        <w:t>longer leads may cancel more</w:t>
      </w:r>
      <w:r w:rsidRPr="00D46882">
        <w:rPr>
          <w:b w:val="0"/>
          <w:bCs/>
          <w:color w:val="auto"/>
        </w:rPr>
        <w:t>)</w:t>
      </w:r>
    </w:p>
    <w:p w14:paraId="1B2397B2" w14:textId="77777777" w:rsidR="009452FA" w:rsidRPr="00D46882" w:rsidRDefault="009452FA" w:rsidP="0029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bCs/>
          <w:color w:val="auto"/>
        </w:rPr>
      </w:pPr>
      <w:r w:rsidRPr="00D46882">
        <w:rPr>
          <w:b w:val="0"/>
          <w:bCs/>
          <w:color w:val="auto"/>
        </w:rPr>
        <w:t xml:space="preserve">   - Flight hour/day (</w:t>
      </w:r>
      <w:r w:rsidRPr="00C61E01">
        <w:rPr>
          <w:color w:val="auto"/>
        </w:rPr>
        <w:t>timing may affect completion</w:t>
      </w:r>
      <w:r w:rsidRPr="00D46882">
        <w:rPr>
          <w:b w:val="0"/>
          <w:bCs/>
          <w:color w:val="auto"/>
        </w:rPr>
        <w:t>)</w:t>
      </w:r>
    </w:p>
    <w:p w14:paraId="3F7F43E8" w14:textId="77777777" w:rsidR="009452FA" w:rsidRPr="00D46882" w:rsidRDefault="009452FA" w:rsidP="0029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bCs/>
          <w:color w:val="auto"/>
        </w:rPr>
      </w:pPr>
      <w:r w:rsidRPr="00D46882">
        <w:rPr>
          <w:b w:val="0"/>
          <w:bCs/>
          <w:color w:val="auto"/>
        </w:rPr>
        <w:t xml:space="preserve">   - Route and booking origin </w:t>
      </w:r>
      <w:r w:rsidRPr="00C61E01">
        <w:rPr>
          <w:color w:val="auto"/>
        </w:rPr>
        <w:t>(geographical patterns</w:t>
      </w:r>
      <w:r w:rsidRPr="00D46882">
        <w:rPr>
          <w:b w:val="0"/>
          <w:bCs/>
          <w:color w:val="auto"/>
        </w:rPr>
        <w:t>)</w:t>
      </w:r>
    </w:p>
    <w:p w14:paraId="105CF69F" w14:textId="77777777" w:rsidR="009452FA" w:rsidRPr="00D46882" w:rsidRDefault="009452FA" w:rsidP="0029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bCs/>
          <w:color w:val="auto"/>
        </w:rPr>
      </w:pPr>
      <w:r w:rsidRPr="00D46882">
        <w:rPr>
          <w:b w:val="0"/>
          <w:bCs/>
          <w:color w:val="auto"/>
        </w:rPr>
        <w:t xml:space="preserve">   - Extra services requested (</w:t>
      </w:r>
      <w:r w:rsidRPr="00C61E01">
        <w:rPr>
          <w:color w:val="auto"/>
        </w:rPr>
        <w:t>baggage, meals, seats</w:t>
      </w:r>
      <w:r w:rsidRPr="00D46882">
        <w:rPr>
          <w:b w:val="0"/>
          <w:bCs/>
          <w:color w:val="auto"/>
        </w:rPr>
        <w:t>)</w:t>
      </w:r>
    </w:p>
    <w:p w14:paraId="596DF559" w14:textId="77777777" w:rsidR="009452FA" w:rsidRPr="00D46882" w:rsidRDefault="009452FA" w:rsidP="0029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bCs/>
          <w:color w:val="auto"/>
        </w:rPr>
      </w:pPr>
    </w:p>
    <w:p w14:paraId="6A6A2B06" w14:textId="13B8C3F0" w:rsidR="009452FA" w:rsidRPr="00D46882" w:rsidRDefault="009452FA" w:rsidP="0029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bCs/>
          <w:color w:val="auto"/>
        </w:rPr>
      </w:pPr>
      <w:r w:rsidRPr="00D46882">
        <w:rPr>
          <w:b w:val="0"/>
          <w:bCs/>
          <w:color w:val="auto"/>
        </w:rPr>
        <w:t xml:space="preserve">3. </w:t>
      </w:r>
      <w:r w:rsidR="00C61E01">
        <w:rPr>
          <w:b w:val="0"/>
          <w:bCs/>
          <w:color w:val="auto"/>
        </w:rPr>
        <w:t xml:space="preserve">Applied Machine </w:t>
      </w:r>
      <w:proofErr w:type="gramStart"/>
      <w:r w:rsidR="00C61E01">
        <w:rPr>
          <w:b w:val="0"/>
          <w:bCs/>
          <w:color w:val="auto"/>
        </w:rPr>
        <w:t xml:space="preserve">Learning </w:t>
      </w:r>
      <w:r w:rsidR="004F3E27">
        <w:rPr>
          <w:b w:val="0"/>
          <w:bCs/>
          <w:color w:val="auto"/>
        </w:rPr>
        <w:t xml:space="preserve"> </w:t>
      </w:r>
      <w:r w:rsidRPr="00D46882">
        <w:rPr>
          <w:b w:val="0"/>
          <w:bCs/>
          <w:color w:val="auto"/>
        </w:rPr>
        <w:t>Models</w:t>
      </w:r>
      <w:proofErr w:type="gramEnd"/>
      <w:r w:rsidRPr="00D46882">
        <w:rPr>
          <w:b w:val="0"/>
          <w:bCs/>
          <w:color w:val="auto"/>
        </w:rPr>
        <w:t>:</w:t>
      </w:r>
    </w:p>
    <w:p w14:paraId="06018144" w14:textId="77777777" w:rsidR="009452FA" w:rsidRPr="00D46882" w:rsidRDefault="009452FA" w:rsidP="0029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bCs/>
          <w:color w:val="auto"/>
        </w:rPr>
      </w:pPr>
      <w:r w:rsidRPr="00D46882">
        <w:rPr>
          <w:b w:val="0"/>
          <w:bCs/>
          <w:color w:val="auto"/>
        </w:rPr>
        <w:t xml:space="preserve">   - Logistic Regression (baseline)</w:t>
      </w:r>
    </w:p>
    <w:p w14:paraId="02C8B964" w14:textId="77777777" w:rsidR="009452FA" w:rsidRPr="00D46882" w:rsidRDefault="009452FA" w:rsidP="0029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bCs/>
          <w:color w:val="auto"/>
        </w:rPr>
      </w:pPr>
      <w:r w:rsidRPr="00D46882">
        <w:rPr>
          <w:b w:val="0"/>
          <w:bCs/>
          <w:color w:val="auto"/>
        </w:rPr>
        <w:t xml:space="preserve">   - Random Forest (handles imbalanced data well)</w:t>
      </w:r>
    </w:p>
    <w:p w14:paraId="697CE0D5" w14:textId="77777777" w:rsidR="009452FA" w:rsidRPr="00D46882" w:rsidRDefault="009452FA" w:rsidP="0029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bCs/>
          <w:color w:val="auto"/>
        </w:rPr>
      </w:pPr>
      <w:r w:rsidRPr="00D46882">
        <w:rPr>
          <w:b w:val="0"/>
          <w:bCs/>
          <w:color w:val="auto"/>
        </w:rPr>
        <w:t xml:space="preserve">   - </w:t>
      </w:r>
      <w:proofErr w:type="spellStart"/>
      <w:r w:rsidRPr="00D46882">
        <w:rPr>
          <w:b w:val="0"/>
          <w:bCs/>
          <w:color w:val="auto"/>
        </w:rPr>
        <w:t>XGBoost</w:t>
      </w:r>
      <w:proofErr w:type="spellEnd"/>
      <w:r w:rsidRPr="00D46882">
        <w:rPr>
          <w:b w:val="0"/>
          <w:bCs/>
          <w:color w:val="auto"/>
        </w:rPr>
        <w:t xml:space="preserve"> (good for tabular data)</w:t>
      </w:r>
    </w:p>
    <w:p w14:paraId="76CA2B5D" w14:textId="77777777" w:rsidR="009452FA" w:rsidRPr="00D46882" w:rsidRDefault="009452FA" w:rsidP="0029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bCs/>
          <w:color w:val="auto"/>
        </w:rPr>
      </w:pPr>
      <w:r w:rsidRPr="00D46882">
        <w:rPr>
          <w:b w:val="0"/>
          <w:bCs/>
          <w:color w:val="auto"/>
        </w:rPr>
        <w:t xml:space="preserve">   - Need to evaluate precision/recall given class imbalance</w:t>
      </w:r>
    </w:p>
    <w:p w14:paraId="44EE736A" w14:textId="77777777" w:rsidR="009452FA" w:rsidRPr="00D46882" w:rsidRDefault="009452FA" w:rsidP="0029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bCs/>
          <w:color w:val="auto"/>
        </w:rPr>
      </w:pPr>
    </w:p>
    <w:p w14:paraId="0ACE8141" w14:textId="7569C9A1" w:rsidR="009452FA" w:rsidRPr="00D46882" w:rsidRDefault="009452FA" w:rsidP="0029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bCs/>
          <w:color w:val="auto"/>
        </w:rPr>
      </w:pPr>
      <w:r w:rsidRPr="00D46882">
        <w:rPr>
          <w:b w:val="0"/>
          <w:bCs/>
          <w:color w:val="auto"/>
        </w:rPr>
        <w:t>4. Feature Engineering Opportunities:</w:t>
      </w:r>
    </w:p>
    <w:p w14:paraId="2F4142A0" w14:textId="556AEFEB" w:rsidR="009452FA" w:rsidRPr="00D46882" w:rsidRDefault="009452FA" w:rsidP="0029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bCs/>
          <w:color w:val="auto"/>
        </w:rPr>
      </w:pPr>
      <w:r w:rsidRPr="00D46882">
        <w:rPr>
          <w:b w:val="0"/>
          <w:bCs/>
          <w:color w:val="auto"/>
        </w:rPr>
        <w:t xml:space="preserve">   - Create time-based feature</w:t>
      </w:r>
      <w:r w:rsidR="004F3E27">
        <w:rPr>
          <w:b w:val="0"/>
          <w:bCs/>
          <w:color w:val="auto"/>
        </w:rPr>
        <w:t xml:space="preserve"> </w:t>
      </w:r>
      <w:proofErr w:type="spellStart"/>
      <w:r w:rsidR="004F3E27" w:rsidRPr="004F3E27">
        <w:rPr>
          <w:color w:val="auto"/>
        </w:rPr>
        <w:t>Late_Booking</w:t>
      </w:r>
      <w:proofErr w:type="spellEnd"/>
      <w:r w:rsidRPr="00D46882">
        <w:rPr>
          <w:b w:val="0"/>
          <w:bCs/>
          <w:color w:val="auto"/>
        </w:rPr>
        <w:t xml:space="preserve"> from </w:t>
      </w:r>
      <w:proofErr w:type="spellStart"/>
      <w:r w:rsidRPr="004F3E27">
        <w:rPr>
          <w:color w:val="auto"/>
        </w:rPr>
        <w:t>purchase_lead</w:t>
      </w:r>
      <w:proofErr w:type="spellEnd"/>
    </w:p>
    <w:p w14:paraId="75A5CDD0" w14:textId="77777777" w:rsidR="009452FA" w:rsidRPr="00D46882" w:rsidRDefault="009452FA" w:rsidP="0029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bCs/>
          <w:color w:val="auto"/>
        </w:rPr>
      </w:pPr>
      <w:r w:rsidRPr="00D46882">
        <w:rPr>
          <w:b w:val="0"/>
          <w:bCs/>
          <w:color w:val="auto"/>
        </w:rPr>
        <w:t xml:space="preserve">   - Group </w:t>
      </w:r>
      <w:proofErr w:type="gramStart"/>
      <w:r w:rsidRPr="00D46882">
        <w:rPr>
          <w:b w:val="0"/>
          <w:bCs/>
          <w:color w:val="auto"/>
        </w:rPr>
        <w:t>less</w:t>
      </w:r>
      <w:proofErr w:type="gramEnd"/>
      <w:r w:rsidRPr="00D46882">
        <w:rPr>
          <w:b w:val="0"/>
          <w:bCs/>
          <w:color w:val="auto"/>
        </w:rPr>
        <w:t xml:space="preserve"> common routes/origins</w:t>
      </w:r>
    </w:p>
    <w:p w14:paraId="74D58EA8" w14:textId="77777777" w:rsidR="009452FA" w:rsidRPr="00D46882" w:rsidRDefault="009452FA" w:rsidP="0029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bCs/>
          <w:color w:val="auto"/>
        </w:rPr>
      </w:pPr>
      <w:r w:rsidRPr="00D46882">
        <w:rPr>
          <w:b w:val="0"/>
          <w:bCs/>
          <w:color w:val="auto"/>
        </w:rPr>
        <w:t xml:space="preserve">   - Combine service preferences into single feature</w:t>
      </w:r>
    </w:p>
    <w:p w14:paraId="3FCECB07" w14:textId="77777777" w:rsidR="009452FA" w:rsidRPr="00D46882" w:rsidRDefault="009452FA" w:rsidP="0029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bCs/>
          <w:color w:val="auto"/>
        </w:rPr>
      </w:pPr>
    </w:p>
    <w:p w14:paraId="298DFDA3" w14:textId="7886155D" w:rsidR="009452FA" w:rsidRPr="00D46882" w:rsidRDefault="009452FA" w:rsidP="002924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bCs/>
          <w:color w:val="auto"/>
        </w:rPr>
      </w:pPr>
    </w:p>
    <w:p w14:paraId="2645B2E6" w14:textId="77777777" w:rsidR="0087605E" w:rsidRPr="00D70D02" w:rsidRDefault="0087605E" w:rsidP="00DF027C"/>
    <w:sectPr w:rsidR="0087605E" w:rsidRPr="00D70D02" w:rsidSect="0029242B">
      <w:headerReference w:type="default" r:id="rId9"/>
      <w:footerReference w:type="default" r:id="rId10"/>
      <w:pgSz w:w="12240" w:h="15840"/>
      <w:pgMar w:top="765" w:right="879" w:bottom="805" w:left="879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9A48CA" w14:textId="77777777" w:rsidR="00865E29" w:rsidRDefault="00865E29">
      <w:r>
        <w:separator/>
      </w:r>
    </w:p>
    <w:p w14:paraId="75E75F6C" w14:textId="77777777" w:rsidR="00865E29" w:rsidRDefault="00865E29"/>
  </w:endnote>
  <w:endnote w:type="continuationSeparator" w:id="0">
    <w:p w14:paraId="0B64E822" w14:textId="77777777" w:rsidR="00865E29" w:rsidRDefault="00865E29">
      <w:r>
        <w:continuationSeparator/>
      </w:r>
    </w:p>
    <w:p w14:paraId="392A0CDC" w14:textId="77777777" w:rsidR="00865E29" w:rsidRDefault="00865E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469248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712898" w14:textId="3B6CE1F0" w:rsidR="004F3E27" w:rsidRDefault="004F3E27">
        <w:pPr>
          <w:pStyle w:val="Footer"/>
          <w:jc w:val="right"/>
        </w:pPr>
      </w:p>
    </w:sdtContent>
  </w:sdt>
  <w:p w14:paraId="7D9E1BBF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DF8F9E" w14:textId="77777777" w:rsidR="00865E29" w:rsidRDefault="00865E29">
      <w:r>
        <w:separator/>
      </w:r>
    </w:p>
    <w:p w14:paraId="2F95760B" w14:textId="77777777" w:rsidR="00865E29" w:rsidRDefault="00865E29"/>
  </w:footnote>
  <w:footnote w:type="continuationSeparator" w:id="0">
    <w:p w14:paraId="528C65E4" w14:textId="77777777" w:rsidR="00865E29" w:rsidRDefault="00865E29">
      <w:r>
        <w:continuationSeparator/>
      </w:r>
    </w:p>
    <w:p w14:paraId="6F2DBB6F" w14:textId="77777777" w:rsidR="00865E29" w:rsidRDefault="00865E2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3152451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37F88B7" w14:textId="6DA05FE3" w:rsidR="007F7F9B" w:rsidRDefault="007F7F9B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6F1132" w14:textId="77777777" w:rsidR="00D077E9" w:rsidRDefault="00D077E9" w:rsidP="00D077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574"/>
    <w:rsid w:val="0002482E"/>
    <w:rsid w:val="00050324"/>
    <w:rsid w:val="000A0150"/>
    <w:rsid w:val="000E63C9"/>
    <w:rsid w:val="00130E9D"/>
    <w:rsid w:val="00150A6D"/>
    <w:rsid w:val="00185B35"/>
    <w:rsid w:val="001F2BC8"/>
    <w:rsid w:val="001F5F6B"/>
    <w:rsid w:val="00243EBC"/>
    <w:rsid w:val="00246A35"/>
    <w:rsid w:val="00284348"/>
    <w:rsid w:val="0029242B"/>
    <w:rsid w:val="002F51F5"/>
    <w:rsid w:val="00312137"/>
    <w:rsid w:val="00330359"/>
    <w:rsid w:val="0033762F"/>
    <w:rsid w:val="00366C7E"/>
    <w:rsid w:val="00384EA3"/>
    <w:rsid w:val="003A39A1"/>
    <w:rsid w:val="003C2191"/>
    <w:rsid w:val="003D3863"/>
    <w:rsid w:val="004110DE"/>
    <w:rsid w:val="0044085A"/>
    <w:rsid w:val="004B21A5"/>
    <w:rsid w:val="004F3E27"/>
    <w:rsid w:val="005037F0"/>
    <w:rsid w:val="00516A86"/>
    <w:rsid w:val="005275F6"/>
    <w:rsid w:val="00572102"/>
    <w:rsid w:val="005F1BB0"/>
    <w:rsid w:val="00656C4D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7F7F9B"/>
    <w:rsid w:val="00845574"/>
    <w:rsid w:val="00862FE4"/>
    <w:rsid w:val="0086389A"/>
    <w:rsid w:val="00865E29"/>
    <w:rsid w:val="0087605E"/>
    <w:rsid w:val="008B1FEE"/>
    <w:rsid w:val="00903C32"/>
    <w:rsid w:val="00916B16"/>
    <w:rsid w:val="009173B9"/>
    <w:rsid w:val="0093335D"/>
    <w:rsid w:val="0093613E"/>
    <w:rsid w:val="00943026"/>
    <w:rsid w:val="009452FA"/>
    <w:rsid w:val="00966B81"/>
    <w:rsid w:val="009C7720"/>
    <w:rsid w:val="00A23AFA"/>
    <w:rsid w:val="00A31B3E"/>
    <w:rsid w:val="00A532F3"/>
    <w:rsid w:val="00A8489E"/>
    <w:rsid w:val="00AC29F3"/>
    <w:rsid w:val="00B231E5"/>
    <w:rsid w:val="00C02B87"/>
    <w:rsid w:val="00C3357E"/>
    <w:rsid w:val="00C4086D"/>
    <w:rsid w:val="00C61E01"/>
    <w:rsid w:val="00CA1896"/>
    <w:rsid w:val="00CB5B28"/>
    <w:rsid w:val="00CF5371"/>
    <w:rsid w:val="00D0323A"/>
    <w:rsid w:val="00D0559F"/>
    <w:rsid w:val="00D077E9"/>
    <w:rsid w:val="00D42CB7"/>
    <w:rsid w:val="00D46882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A65D2"/>
  <w15:docId w15:val="{3CE87BDD-9ECB-403B-81BF-A424A86A7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F3E27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99"/>
    <w:unhideWhenUsed/>
    <w:rsid w:val="005037F0"/>
  </w:style>
  <w:style w:type="character" w:customStyle="1" w:styleId="HeaderChar">
    <w:name w:val="Header Char"/>
    <w:basedOn w:val="DefaultParagraphFont"/>
    <w:link w:val="Header"/>
    <w:uiPriority w:val="99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29242B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allpaperflare.com/white-and-red-airplane-illustration-art-painting-aviation-wallpaper-qtwh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Metro%20report.dotx" TargetMode="External"/></Relationship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6D1ED8-6649-4383-B1C3-58F39C6ED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Metro report</Template>
  <TotalTime>82</TotalTime>
  <Pages>3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keywords/>
  <cp:lastModifiedBy>Lenovo</cp:lastModifiedBy>
  <cp:revision>1</cp:revision>
  <cp:lastPrinted>2006-08-01T17:47:00Z</cp:lastPrinted>
  <dcterms:created xsi:type="dcterms:W3CDTF">2025-06-03T17:16:00Z</dcterms:created>
  <dcterms:modified xsi:type="dcterms:W3CDTF">2025-06-03T19:17:00Z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